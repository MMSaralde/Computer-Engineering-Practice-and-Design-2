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BA13AC" w14:paraId="2373E86D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DCA11BD" w14:textId="724143E3" w:rsidR="00BA13AC" w:rsidRDefault="00BA13AC" w:rsidP="00BA13AC">
            <w:pPr>
              <w:jc w:val="center"/>
            </w:pPr>
          </w:p>
          <w:p w14:paraId="53AB8190" w14:textId="7C61CD0D" w:rsidR="00B82FDF" w:rsidRPr="00BA13AC" w:rsidRDefault="003564A5" w:rsidP="00B82FDF">
            <w:pPr>
              <w:pStyle w:val="Title"/>
              <w:rPr>
                <w:rFonts w:ascii="Arial" w:hAnsi="Arial" w:cs="Arial"/>
              </w:rPr>
            </w:pPr>
            <w:r w:rsidRPr="00B82FDF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2B561A73" wp14:editId="76D59E77">
                      <wp:simplePos x="0" y="0"/>
                      <wp:positionH relativeFrom="column">
                        <wp:posOffset>530860</wp:posOffset>
                      </wp:positionH>
                      <wp:positionV relativeFrom="paragraph">
                        <wp:posOffset>171450</wp:posOffset>
                      </wp:positionV>
                      <wp:extent cx="2581275" cy="1083310"/>
                      <wp:effectExtent l="0" t="0" r="0" b="254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81275" cy="10833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E064C9" w14:textId="4C8F6665" w:rsidR="00B82FDF" w:rsidRPr="00B82FDF" w:rsidRDefault="00E549E4" w:rsidP="00B82FDF">
                                  <w:pPr>
                                    <w:pStyle w:val="Title"/>
                                    <w:ind w:right="-2387"/>
                                    <w:jc w:val="both"/>
                                    <w:rPr>
                                      <w:rFonts w:ascii="Arial" w:hAnsi="Arial" w:cs="Arial"/>
                                      <w:color w:val="auto"/>
                                      <w:sz w:val="5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aps w:val="0"/>
                                      <w:color w:val="auto"/>
                                      <w:sz w:val="56"/>
                                    </w:rPr>
                                    <w:t xml:space="preserve">PEDRITO </w:t>
                                  </w:r>
                                </w:p>
                                <w:p w14:paraId="06E7F142" w14:textId="33E8CEEE" w:rsidR="00B82FDF" w:rsidRPr="00B82FDF" w:rsidRDefault="00E549E4" w:rsidP="00B82FDF">
                                  <w:pPr>
                                    <w:ind w:right="-2387"/>
                                    <w:jc w:val="both"/>
                                    <w:rPr>
                                      <w:b/>
                                      <w:bCs/>
                                      <w:color w:val="auto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56"/>
                                      <w:szCs w:val="56"/>
                                    </w:rPr>
                                    <w:t>TENERIFE</w:t>
                                  </w:r>
                                  <w:r w:rsidR="00C15D22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  <w:r w:rsidR="00C15D22">
                                    <w:rPr>
                                      <w:rFonts w:ascii="Arial" w:hAnsi="Arial" w:cs="Arial"/>
                                      <w:color w:val="auto"/>
                                      <w:sz w:val="56"/>
                                    </w:rPr>
                                    <w:t>JR.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561A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1.8pt;margin-top:13.5pt;width:203.25pt;height:85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l8yDQIAAPUDAAAOAAAAZHJzL2Uyb0RvYy54bWysU9tuGyEQfa/Uf0C813uJ3Tgr4yhNmqpS&#10;epGSfgBmWS8qMBSwd92vz8A6jtW+Vd2HFTAzhzlnDqvr0Wiylz4osIxWs5ISaQW0ym4Z/fF0/25J&#10;SYjctlyDlYweZKDX67dvVoNrZA096FZ6giA2NINjtI/RNUURRC8NDzNw0mKwA294xK3fFq3nA6Ib&#10;XdRl+b4YwLfOg5Ah4OndFKTrjN91UsRvXRdkJJpR7C3mv8//TfoX6xVvtp67XoljG/wfujBcWbz0&#10;BHXHIyc7r/6CMkp4CNDFmQBTQNcpITMHZFOVf7B57LmTmQuKE9xJpvD/YMXX/XdPVMtoXV1SYrnB&#10;IT3JMZIPMJI66TO40GDao8PEOOIxzjlzDe4BxM9ALNz23G7ljfcw9JK32F+VKouz0gknJJDN8AVa&#10;vIbvImSgsfMmiYdyEETHOR1Os0mtCDysF8uqvlxQIjBWlcuLiypPr+DNS7nzIX6SYEhaMOpx+Bme&#10;7x9CTO3w5iUl3WbhXmmdDaAtGRi9WtSLXHAWMSqiP7UyjC7L9E2OSSw/2jYXR670tMYLtD3STkwn&#10;znHcjJiYtNhAe0ABPEw+xHeDix78b0oG9CCj4deOe0mJ/mxRxKtqPk+mzZv54rLGjT+PbM4j3AqE&#10;YjRSMi1vYzb6xPUGxe5UluG1k2Ov6K2szvEdJPOe73PW62tdPwMAAP//AwBQSwMEFAAGAAgAAAAh&#10;ACW+4HPdAAAACQEAAA8AAABkcnMvZG93bnJldi54bWxMj8tOwzAQRfdI/IM1SOyo3VLSJsSpKhBb&#10;EH1J7Nx4mkSNx1HsNuHvGVawHN2jO+fmq9G14op9aDxpmE4UCKTS24YqDbvt28MSRIiGrGk9oYZv&#10;DLAqbm9yk1k/0CdeN7ESXEIhMxrqGLtMylDW6EyY+A6Js5PvnYl89pW0vRm43LVyplQinWmIP9Sm&#10;w5cay/Pm4jTs309fh7n6qF7dUzf4UUlyqdT6/m5cP4OIOMY/GH71WR0Kdjr6C9kgWg3Lx4RJDbMF&#10;T+J8nqopiCOD6SIBWeTy/4LiBwAA//8DAFBLAQItABQABgAIAAAAIQC2gziS/gAAAOEBAAATAAAA&#10;AAAAAAAAAAAAAAAAAABbQ29udGVudF9UeXBlc10ueG1sUEsBAi0AFAAGAAgAAAAhADj9If/WAAAA&#10;lAEAAAsAAAAAAAAAAAAAAAAALwEAAF9yZWxzLy5yZWxzUEsBAi0AFAAGAAgAAAAhAJZWXzINAgAA&#10;9QMAAA4AAAAAAAAAAAAAAAAALgIAAGRycy9lMm9Eb2MueG1sUEsBAi0AFAAGAAgAAAAhACW+4HPd&#10;AAAACQEAAA8AAAAAAAAAAAAAAAAAZwQAAGRycy9kb3ducmV2LnhtbFBLBQYAAAAABAAEAPMAAABx&#10;BQAAAAA=&#10;" filled="f" stroked="f">
                      <v:textbox>
                        <w:txbxContent>
                          <w:p w14:paraId="48E064C9" w14:textId="4C8F6665" w:rsidR="00B82FDF" w:rsidRPr="00B82FDF" w:rsidRDefault="00E549E4" w:rsidP="00B82FDF">
                            <w:pPr>
                              <w:pStyle w:val="Title"/>
                              <w:ind w:right="-2387"/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 w:val="0"/>
                                <w:color w:val="auto"/>
                                <w:sz w:val="56"/>
                              </w:rPr>
                              <w:t xml:space="preserve">PEDRITO </w:t>
                            </w:r>
                          </w:p>
                          <w:p w14:paraId="06E7F142" w14:textId="33E8CEEE" w:rsidR="00B82FDF" w:rsidRPr="00B82FDF" w:rsidRDefault="00E549E4" w:rsidP="00B82FDF">
                            <w:pPr>
                              <w:ind w:right="-2387"/>
                              <w:jc w:val="both"/>
                              <w:rPr>
                                <w:b/>
                                <w:bCs/>
                                <w:color w:val="auto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56"/>
                                <w:szCs w:val="56"/>
                              </w:rPr>
                              <w:t>TENERIFE</w:t>
                            </w:r>
                            <w:r w:rsidR="00C15D22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C15D22">
                              <w:rPr>
                                <w:rFonts w:ascii="Arial" w:hAnsi="Arial" w:cs="Arial"/>
                                <w:color w:val="auto"/>
                                <w:sz w:val="56"/>
                              </w:rPr>
                              <w:t>JR.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A13AC">
              <w:rPr>
                <w:rFonts w:ascii="Arial" w:hAnsi="Arial" w:cs="Arial"/>
              </w:rPr>
              <w:t xml:space="preserve">  </w:t>
            </w:r>
          </w:p>
          <w:p w14:paraId="75965FD4" w14:textId="4163279A" w:rsidR="007A0F44" w:rsidRPr="00BA13AC" w:rsidRDefault="007A0F44" w:rsidP="00174A87">
            <w:pPr>
              <w:pStyle w:val="Subtitle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24E74526" w14:textId="72D460F4" w:rsidR="007A0F44" w:rsidRPr="00D440FF" w:rsidRDefault="00AC44A4" w:rsidP="00174A87">
            <w:pPr>
              <w:pStyle w:val="ContactInfo"/>
              <w:rPr>
                <w:rFonts w:ascii="Arial" w:hAnsi="Arial" w:cs="Arial"/>
                <w:color w:val="auto"/>
              </w:rPr>
            </w:pPr>
            <w:sdt>
              <w:sdtPr>
                <w:rPr>
                  <w:rFonts w:ascii="Arial" w:hAnsi="Arial" w:cs="Arial"/>
                  <w:color w:val="auto"/>
                </w:rPr>
                <w:alias w:val="Enter address:"/>
                <w:tag w:val="Enter address:"/>
                <w:id w:val="-989020281"/>
                <w:placeholder>
                  <w:docPart w:val="2512E284E6964D22AE4F878982FA732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E549E4">
                  <w:rPr>
                    <w:rFonts w:ascii="Arial" w:hAnsi="Arial" w:cs="Arial"/>
                    <w:color w:val="auto"/>
                  </w:rPr>
                  <w:br/>
                </w:r>
                <w:r w:rsidR="00E549E4">
                  <w:rPr>
                    <w:rFonts w:ascii="Arial" w:hAnsi="Arial" w:cs="Arial"/>
                    <w:color w:val="auto"/>
                  </w:rPr>
                  <w:br/>
                </w:r>
                <w:r w:rsidR="00E549E4" w:rsidRPr="00E549E4">
                  <w:rPr>
                    <w:rFonts w:ascii="Arial" w:hAnsi="Arial" w:cs="Arial"/>
                    <w:color w:val="auto"/>
                  </w:rPr>
                  <w:t>Antipolo, Rizal</w:t>
                </w:r>
              </w:sdtContent>
            </w:sdt>
            <w:r w:rsidR="007A0F44" w:rsidRPr="00D440FF">
              <w:rPr>
                <w:rFonts w:ascii="Arial" w:hAnsi="Arial" w:cs="Arial"/>
                <w:color w:val="auto"/>
              </w:rPr>
              <w:t xml:space="preserve">  </w:t>
            </w:r>
            <w:r w:rsidR="007A0F44" w:rsidRPr="00D440FF">
              <w:rPr>
                <w:rFonts w:ascii="Arial" w:hAnsi="Arial" w:cs="Arial"/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362A2B15" wp14:editId="0AC39C39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4A9EC94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7548377" w14:textId="1556D137" w:rsidR="007A0F44" w:rsidRPr="00D440FF" w:rsidRDefault="00AC44A4" w:rsidP="00174A87">
            <w:pPr>
              <w:pStyle w:val="ContactInfo"/>
              <w:rPr>
                <w:rFonts w:ascii="Arial" w:hAnsi="Arial" w:cs="Arial"/>
                <w:color w:val="auto"/>
              </w:rPr>
            </w:pPr>
            <w:sdt>
              <w:sdtPr>
                <w:rPr>
                  <w:rFonts w:ascii="Arial" w:hAnsi="Arial" w:cs="Arial"/>
                  <w:color w:val="auto"/>
                </w:rPr>
                <w:alias w:val="Enter phone:"/>
                <w:tag w:val="Enter phone:"/>
                <w:id w:val="381135673"/>
                <w:placeholder>
                  <w:docPart w:val="0462DCC6687345F29FEBC4CF96D4C77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E549E4" w:rsidRPr="00E549E4">
                  <w:rPr>
                    <w:rFonts w:ascii="Arial" w:hAnsi="Arial" w:cs="Arial"/>
                    <w:color w:val="auto"/>
                  </w:rPr>
                  <w:t>(02) 8647-06-16 / 09284206958</w:t>
                </w:r>
              </w:sdtContent>
            </w:sdt>
            <w:r w:rsidR="007A0F44" w:rsidRPr="00D440FF">
              <w:rPr>
                <w:rFonts w:ascii="Arial" w:hAnsi="Arial" w:cs="Arial"/>
                <w:color w:val="auto"/>
              </w:rPr>
              <w:t xml:space="preserve">  </w:t>
            </w:r>
            <w:r w:rsidR="007A0F44" w:rsidRPr="00D440FF">
              <w:rPr>
                <w:rFonts w:ascii="Arial" w:hAnsi="Arial" w:cs="Arial"/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0D4CF726" wp14:editId="5CB2285F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3DD9C36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0446311" w14:textId="7D390D4F" w:rsidR="007A0F44" w:rsidRPr="00D440FF" w:rsidRDefault="00AC44A4" w:rsidP="00174A87">
            <w:pPr>
              <w:pStyle w:val="ContactInfo"/>
              <w:rPr>
                <w:rFonts w:ascii="Arial" w:hAnsi="Arial" w:cs="Arial"/>
                <w:color w:val="auto"/>
              </w:rPr>
            </w:pPr>
            <w:sdt>
              <w:sdtPr>
                <w:rPr>
                  <w:rFonts w:ascii="Arial" w:hAnsi="Arial" w:cs="Arial"/>
                  <w:color w:val="auto"/>
                </w:rPr>
                <w:alias w:val="Enter email:"/>
                <w:tag w:val="Enter email:"/>
                <w:id w:val="479813182"/>
                <w:placeholder>
                  <w:docPart w:val="BC862647C6EB46928A4E4A1E53265D0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E549E4" w:rsidRPr="00E549E4">
                  <w:rPr>
                    <w:rFonts w:ascii="Arial" w:hAnsi="Arial" w:cs="Arial"/>
                    <w:color w:val="auto"/>
                  </w:rPr>
                  <w:t>juntenerife@yahoo.com / pmtenerife@pup.edu.ph</w:t>
                </w:r>
              </w:sdtContent>
            </w:sdt>
            <w:r w:rsidR="007A0F44" w:rsidRPr="00D440FF">
              <w:rPr>
                <w:rFonts w:ascii="Arial" w:hAnsi="Arial" w:cs="Arial"/>
                <w:color w:val="auto"/>
              </w:rPr>
              <w:t xml:space="preserve">  </w:t>
            </w:r>
            <w:r w:rsidR="007A0F44" w:rsidRPr="00D440FF">
              <w:rPr>
                <w:rFonts w:ascii="Arial" w:hAnsi="Arial" w:cs="Arial"/>
                <w:noProof/>
                <w:color w:val="auto"/>
              </w:rPr>
              <mc:AlternateContent>
                <mc:Choice Requires="wps">
                  <w:drawing>
                    <wp:inline distT="0" distB="0" distL="0" distR="0" wp14:anchorId="39C3ADDD" wp14:editId="22F1B999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shape w14:anchorId="20AA8B6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3A99602A" w14:textId="6DD3C7A3" w:rsidR="007A0F44" w:rsidRPr="00D440FF" w:rsidRDefault="007A0F44" w:rsidP="00174A87">
            <w:pPr>
              <w:pStyle w:val="ContactInfo"/>
              <w:rPr>
                <w:rFonts w:ascii="Arial" w:hAnsi="Arial" w:cs="Arial"/>
                <w:color w:val="auto"/>
              </w:rPr>
            </w:pPr>
            <w:r w:rsidRPr="00D440FF">
              <w:rPr>
                <w:rFonts w:ascii="Arial" w:hAnsi="Arial" w:cs="Arial"/>
                <w:color w:val="auto"/>
              </w:rPr>
              <w:t xml:space="preserve">  </w:t>
            </w:r>
          </w:p>
          <w:p w14:paraId="290AEEB2" w14:textId="35ED83D9" w:rsidR="007A0F44" w:rsidRPr="00BA13AC" w:rsidRDefault="007A0F44" w:rsidP="00174A87">
            <w:pPr>
              <w:pStyle w:val="ContactInfo"/>
              <w:rPr>
                <w:rFonts w:ascii="Arial" w:hAnsi="Arial" w:cs="Arial"/>
              </w:rPr>
            </w:pPr>
            <w:r w:rsidRPr="00BA13AC">
              <w:rPr>
                <w:rFonts w:ascii="Arial" w:hAnsi="Arial" w:cs="Arial"/>
              </w:rPr>
              <w:t xml:space="preserve">  </w:t>
            </w:r>
          </w:p>
        </w:tc>
      </w:tr>
    </w:tbl>
    <w:p w14:paraId="34DBE420" w14:textId="4F04664E" w:rsidR="00A77B4D" w:rsidRPr="00BA13AC" w:rsidRDefault="00E549E4" w:rsidP="007850D1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989081" wp14:editId="376A75CE">
            <wp:simplePos x="0" y="0"/>
            <wp:positionH relativeFrom="leftMargin">
              <wp:posOffset>982980</wp:posOffset>
            </wp:positionH>
            <wp:positionV relativeFrom="paragraph">
              <wp:posOffset>-1341755</wp:posOffset>
            </wp:positionV>
            <wp:extent cx="914400" cy="914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BA13AC" w14:paraId="6276ABA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2CB6980" w14:textId="77777777" w:rsidR="00A77B4D" w:rsidRPr="00BA13AC" w:rsidRDefault="00075B13" w:rsidP="00075B13">
            <w:pPr>
              <w:pStyle w:val="Icons"/>
              <w:rPr>
                <w:rFonts w:ascii="Arial" w:hAnsi="Arial" w:cs="Arial"/>
              </w:rPr>
            </w:pPr>
            <w:r w:rsidRPr="00BA13AC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76151B2C" wp14:editId="22C06D08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5233926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09B5774" w14:textId="77777777" w:rsidR="00A77B4D" w:rsidRPr="00BA13AC" w:rsidRDefault="00AC44A4" w:rsidP="002146F8">
            <w:pPr>
              <w:pStyle w:val="Heading1"/>
              <w:outlineLvl w:val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Education:"/>
                <w:tag w:val="Education:"/>
                <w:id w:val="1586649636"/>
                <w:placeholder>
                  <w:docPart w:val="36002245972F42AFAA5903308CBE009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BA13AC">
                  <w:rPr>
                    <w:rFonts w:ascii="Arial" w:hAnsi="Arial" w:cs="Arial"/>
                  </w:rPr>
                  <w:t>Education</w:t>
                </w:r>
              </w:sdtContent>
            </w:sdt>
          </w:p>
        </w:tc>
      </w:tr>
    </w:tbl>
    <w:p w14:paraId="7DA4B79A" w14:textId="5A90B6F8" w:rsidR="007C0E0E" w:rsidRPr="00BA13AC" w:rsidRDefault="00E549E4" w:rsidP="00B47E1E">
      <w:pPr>
        <w:pStyle w:val="Heading2"/>
        <w:rPr>
          <w:rFonts w:ascii="Arial" w:hAnsi="Arial" w:cs="Arial"/>
        </w:rPr>
      </w:pPr>
      <w:r w:rsidRPr="00E549E4">
        <w:rPr>
          <w:rFonts w:ascii="Arial" w:hAnsi="Arial" w:cs="Arial"/>
        </w:rPr>
        <w:t>Doctor of Engineering in Engineering Management</w:t>
      </w:r>
      <w:r w:rsidR="007C0E0E" w:rsidRPr="00BA13AC">
        <w:rPr>
          <w:rFonts w:ascii="Arial" w:hAnsi="Arial" w:cs="Arial"/>
        </w:rPr>
        <w:t xml:space="preserve"> </w:t>
      </w:r>
      <w:r w:rsidR="00400345" w:rsidRPr="00BA13AC">
        <w:rPr>
          <w:rFonts w:ascii="Arial" w:hAnsi="Arial" w:cs="Arial"/>
        </w:rPr>
        <w:t xml:space="preserve">| </w:t>
      </w:r>
      <w:r w:rsidR="00400345">
        <w:rPr>
          <w:rStyle w:val="Emphasis"/>
          <w:rFonts w:ascii="Arial" w:hAnsi="Arial" w:cs="Arial"/>
        </w:rPr>
        <w:t>Polytechnic</w:t>
      </w:r>
      <w:r w:rsidRPr="00E549E4">
        <w:rPr>
          <w:rStyle w:val="Emphasis"/>
          <w:rFonts w:ascii="Arial" w:hAnsi="Arial" w:cs="Arial"/>
        </w:rPr>
        <w:t xml:space="preserve"> University of the Philippines</w:t>
      </w:r>
    </w:p>
    <w:p w14:paraId="1EBF3D85" w14:textId="1CEF4AE6" w:rsidR="000E24AC" w:rsidRDefault="00E549E4" w:rsidP="00400345">
      <w:pPr>
        <w:rPr>
          <w:rFonts w:ascii="Arial" w:hAnsi="Arial" w:cs="Arial"/>
          <w:color w:val="auto"/>
        </w:rPr>
      </w:pPr>
      <w:r w:rsidRPr="00E549E4">
        <w:rPr>
          <w:rFonts w:ascii="Arial" w:eastAsiaTheme="majorEastAsia" w:hAnsi="Arial" w:cs="Arial"/>
          <w:caps/>
          <w:color w:val="auto"/>
          <w:sz w:val="24"/>
          <w:szCs w:val="24"/>
        </w:rPr>
        <w:t xml:space="preserve">Units earned </w:t>
      </w:r>
    </w:p>
    <w:p w14:paraId="231910DB" w14:textId="77777777" w:rsidR="00400345" w:rsidRPr="00B82FDF" w:rsidRDefault="00400345" w:rsidP="00400345">
      <w:pPr>
        <w:rPr>
          <w:rFonts w:ascii="Arial" w:hAnsi="Arial" w:cs="Arial"/>
          <w:color w:val="auto"/>
        </w:rPr>
      </w:pPr>
    </w:p>
    <w:p w14:paraId="29A7D49C" w14:textId="144AB161" w:rsidR="007C0E0E" w:rsidRPr="00BA13AC" w:rsidRDefault="00400345" w:rsidP="00B47E1E">
      <w:pPr>
        <w:pStyle w:val="Heading2"/>
        <w:rPr>
          <w:rFonts w:ascii="Arial" w:hAnsi="Arial" w:cs="Arial"/>
        </w:rPr>
      </w:pPr>
      <w:r w:rsidRPr="00400345">
        <w:rPr>
          <w:rFonts w:ascii="Arial" w:hAnsi="Arial" w:cs="Arial"/>
        </w:rPr>
        <w:t xml:space="preserve">Master’s in Information Technology </w:t>
      </w:r>
      <w:r w:rsidR="007C0E0E" w:rsidRPr="00BA13AC">
        <w:rPr>
          <w:rFonts w:ascii="Arial" w:hAnsi="Arial" w:cs="Arial"/>
        </w:rPr>
        <w:t xml:space="preserve">| </w:t>
      </w:r>
      <w:r w:rsidRPr="00400345">
        <w:rPr>
          <w:rStyle w:val="Emphasis"/>
          <w:rFonts w:ascii="Arial" w:hAnsi="Arial" w:cs="Arial"/>
        </w:rPr>
        <w:t>Polytechnic University of the Philippines</w:t>
      </w:r>
    </w:p>
    <w:p w14:paraId="1DC7D4F1" w14:textId="10EE39A4" w:rsidR="007C0E0E" w:rsidRDefault="00400345" w:rsidP="007C0E0E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2006</w:t>
      </w:r>
    </w:p>
    <w:p w14:paraId="1E2615E8" w14:textId="73382DD3" w:rsidR="00400345" w:rsidRDefault="00400345" w:rsidP="007C0E0E">
      <w:pPr>
        <w:rPr>
          <w:rFonts w:ascii="Arial" w:hAnsi="Arial" w:cs="Arial"/>
          <w:color w:val="auto"/>
        </w:rPr>
      </w:pPr>
    </w:p>
    <w:p w14:paraId="1CF7A0A3" w14:textId="051038F7" w:rsidR="00400345" w:rsidRPr="00BA13AC" w:rsidRDefault="00400345" w:rsidP="00400345">
      <w:pPr>
        <w:pStyle w:val="Heading2"/>
        <w:rPr>
          <w:rFonts w:ascii="Arial" w:hAnsi="Arial" w:cs="Arial"/>
        </w:rPr>
      </w:pPr>
      <w:r w:rsidRPr="00400345">
        <w:rPr>
          <w:rFonts w:ascii="Arial" w:hAnsi="Arial" w:cs="Arial"/>
        </w:rPr>
        <w:t xml:space="preserve">Master of Arts in Teaching </w:t>
      </w:r>
      <w:r w:rsidRPr="00BA13AC">
        <w:rPr>
          <w:rFonts w:ascii="Arial" w:hAnsi="Arial" w:cs="Arial"/>
        </w:rPr>
        <w:t xml:space="preserve">| </w:t>
      </w:r>
      <w:r w:rsidRPr="00400345">
        <w:rPr>
          <w:rStyle w:val="Emphasis"/>
          <w:rFonts w:ascii="Arial" w:hAnsi="Arial" w:cs="Arial"/>
        </w:rPr>
        <w:t>Marikina Polytechnic College</w:t>
      </w:r>
    </w:p>
    <w:p w14:paraId="62DA44A9" w14:textId="6C161904" w:rsidR="00400345" w:rsidRPr="00B82FDF" w:rsidRDefault="00400345" w:rsidP="00400345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2002</w:t>
      </w:r>
    </w:p>
    <w:p w14:paraId="4D42F681" w14:textId="6A88F11E" w:rsidR="00400345" w:rsidRDefault="00400345" w:rsidP="007C0E0E">
      <w:pPr>
        <w:rPr>
          <w:rFonts w:ascii="Arial" w:hAnsi="Arial" w:cs="Arial"/>
          <w:color w:val="auto"/>
        </w:rPr>
      </w:pPr>
    </w:p>
    <w:p w14:paraId="13AA61CF" w14:textId="1CA7D7D2" w:rsidR="00400345" w:rsidRPr="00BA13AC" w:rsidRDefault="00400345" w:rsidP="00400345">
      <w:pPr>
        <w:pStyle w:val="Heading2"/>
        <w:rPr>
          <w:rFonts w:ascii="Arial" w:hAnsi="Arial" w:cs="Arial"/>
        </w:rPr>
      </w:pPr>
      <w:r w:rsidRPr="00400345">
        <w:rPr>
          <w:rFonts w:ascii="Arial" w:hAnsi="Arial" w:cs="Arial"/>
        </w:rPr>
        <w:t xml:space="preserve">Bachelor of Science in Computer Engineering </w:t>
      </w:r>
      <w:r w:rsidRPr="00BA13AC">
        <w:rPr>
          <w:rFonts w:ascii="Arial" w:hAnsi="Arial" w:cs="Arial"/>
        </w:rPr>
        <w:t xml:space="preserve">| </w:t>
      </w:r>
      <w:r w:rsidRPr="00400345">
        <w:rPr>
          <w:rStyle w:val="Emphasis"/>
          <w:rFonts w:ascii="Arial" w:hAnsi="Arial" w:cs="Arial"/>
        </w:rPr>
        <w:t>Polytechnic University of the Philippines</w:t>
      </w:r>
    </w:p>
    <w:p w14:paraId="0A76ECC3" w14:textId="1DE5B8DE" w:rsidR="00400345" w:rsidRDefault="00400345" w:rsidP="00400345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1997</w:t>
      </w:r>
    </w:p>
    <w:p w14:paraId="37A75F07" w14:textId="77777777" w:rsidR="00400345" w:rsidRPr="00B82FDF" w:rsidRDefault="00400345" w:rsidP="00400345">
      <w:pPr>
        <w:rPr>
          <w:rFonts w:ascii="Arial" w:hAnsi="Arial" w:cs="Arial"/>
          <w:color w:val="auto"/>
        </w:rPr>
      </w:pPr>
    </w:p>
    <w:p w14:paraId="0F65AEEA" w14:textId="2C9AF726" w:rsidR="00400345" w:rsidRPr="00BA13AC" w:rsidRDefault="00400345" w:rsidP="00400345">
      <w:pPr>
        <w:pStyle w:val="Heading2"/>
        <w:rPr>
          <w:rFonts w:ascii="Arial" w:hAnsi="Arial" w:cs="Arial"/>
        </w:rPr>
      </w:pPr>
      <w:r w:rsidRPr="00400345">
        <w:rPr>
          <w:rFonts w:ascii="Arial" w:hAnsi="Arial" w:cs="Arial"/>
        </w:rPr>
        <w:t xml:space="preserve">Master of Arts in Teaching major in Instructional Technology </w:t>
      </w:r>
      <w:r w:rsidRPr="00BA13AC">
        <w:rPr>
          <w:rFonts w:ascii="Arial" w:hAnsi="Arial" w:cs="Arial"/>
        </w:rPr>
        <w:t xml:space="preserve">| </w:t>
      </w:r>
      <w:r w:rsidRPr="00400345">
        <w:rPr>
          <w:rStyle w:val="Emphasis"/>
          <w:rFonts w:ascii="Arial" w:hAnsi="Arial" w:cs="Arial"/>
        </w:rPr>
        <w:t>Marikina Polytechnic College</w:t>
      </w:r>
    </w:p>
    <w:p w14:paraId="4AF3F1B7" w14:textId="656EBD6F" w:rsidR="00400345" w:rsidRPr="00B82FDF" w:rsidRDefault="00400345" w:rsidP="00400345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2002</w:t>
      </w:r>
    </w:p>
    <w:p w14:paraId="2296F10E" w14:textId="77777777" w:rsidR="00400345" w:rsidRPr="00B82FDF" w:rsidRDefault="00400345" w:rsidP="007C0E0E">
      <w:pPr>
        <w:rPr>
          <w:rFonts w:ascii="Arial" w:hAnsi="Arial" w:cs="Arial"/>
          <w:color w:val="auto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BA13AC" w14:paraId="13EE03AF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1640D421" w14:textId="77777777" w:rsidR="005E088C" w:rsidRPr="00BA13AC" w:rsidRDefault="00075B13" w:rsidP="00075B13">
            <w:pPr>
              <w:pStyle w:val="Icons"/>
              <w:rPr>
                <w:rFonts w:ascii="Arial" w:hAnsi="Arial" w:cs="Arial"/>
              </w:rPr>
            </w:pPr>
            <w:r w:rsidRPr="00BA13AC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4B23A419" wp14:editId="315B24E8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6694557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016C0C4" w14:textId="77777777" w:rsidR="005E088C" w:rsidRPr="00BA13AC" w:rsidRDefault="00AC44A4" w:rsidP="0004158B">
            <w:pPr>
              <w:pStyle w:val="Heading1"/>
              <w:outlineLvl w:val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Education:"/>
                <w:tag w:val="Education:"/>
                <w:id w:val="-2131392780"/>
                <w:placeholder>
                  <w:docPart w:val="9BFB0C82B7094C6B9434EE24800A0D04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BA13AC">
                  <w:rPr>
                    <w:rFonts w:ascii="Arial" w:hAnsi="Arial" w:cs="Arial"/>
                  </w:rPr>
                  <w:t>Experience</w:t>
                </w:r>
              </w:sdtContent>
            </w:sdt>
          </w:p>
        </w:tc>
      </w:tr>
    </w:tbl>
    <w:p w14:paraId="2D101A4E" w14:textId="619B4AF9" w:rsidR="005E088C" w:rsidRPr="00BA13AC" w:rsidRDefault="00F7261C" w:rsidP="00B47E1E">
      <w:pPr>
        <w:pStyle w:val="Heading2"/>
        <w:rPr>
          <w:rFonts w:ascii="Arial" w:hAnsi="Arial" w:cs="Arial"/>
        </w:rPr>
      </w:pPr>
      <w:r w:rsidRPr="00F7261C">
        <w:rPr>
          <w:rFonts w:ascii="Arial" w:hAnsi="Arial" w:cs="Arial"/>
        </w:rPr>
        <w:t>Associate Professor IV</w:t>
      </w:r>
      <w:r w:rsidR="005E088C" w:rsidRPr="00BA13AC">
        <w:rPr>
          <w:rFonts w:ascii="Arial" w:hAnsi="Arial" w:cs="Arial"/>
        </w:rPr>
        <w:t xml:space="preserve"> |</w:t>
      </w:r>
      <w:r w:rsidRPr="00F7261C">
        <w:rPr>
          <w:rStyle w:val="Emphasis"/>
          <w:rFonts w:ascii="Arial" w:hAnsi="Arial" w:cs="Arial"/>
        </w:rPr>
        <w:t xml:space="preserve"> Polytechnic University of the Philippines</w:t>
      </w:r>
    </w:p>
    <w:p w14:paraId="51629EB0" w14:textId="77777777" w:rsidR="00F7261C" w:rsidRDefault="00F7261C" w:rsidP="005E088C">
      <w:pPr>
        <w:rPr>
          <w:rFonts w:ascii="Arial" w:eastAsiaTheme="majorEastAsia" w:hAnsi="Arial" w:cs="Arial"/>
          <w:caps/>
          <w:color w:val="auto"/>
          <w:sz w:val="24"/>
          <w:szCs w:val="24"/>
        </w:rPr>
      </w:pPr>
      <w:r w:rsidRPr="00F7261C">
        <w:rPr>
          <w:rFonts w:ascii="Arial" w:eastAsiaTheme="majorEastAsia" w:hAnsi="Arial" w:cs="Arial"/>
          <w:caps/>
          <w:color w:val="auto"/>
          <w:sz w:val="24"/>
          <w:szCs w:val="24"/>
        </w:rPr>
        <w:t xml:space="preserve">24 yrs </w:t>
      </w:r>
    </w:p>
    <w:p w14:paraId="40C92D9C" w14:textId="53932912" w:rsidR="005E088C" w:rsidRDefault="00F7261C" w:rsidP="005E088C">
      <w:pPr>
        <w:rPr>
          <w:rFonts w:ascii="Arial" w:hAnsi="Arial" w:cs="Arial"/>
          <w:color w:val="auto"/>
        </w:rPr>
      </w:pPr>
      <w:r w:rsidRPr="00F7261C">
        <w:rPr>
          <w:rFonts w:ascii="Arial" w:hAnsi="Arial" w:cs="Arial"/>
          <w:color w:val="auto"/>
        </w:rPr>
        <w:t>College/Program/s Serviced: College of Engineering/Computer Engineering</w:t>
      </w:r>
    </w:p>
    <w:p w14:paraId="4F9B7A4B" w14:textId="08DAF94B" w:rsidR="00F7261C" w:rsidRDefault="00F7261C" w:rsidP="005E088C">
      <w:pPr>
        <w:rPr>
          <w:rFonts w:ascii="Arial" w:hAnsi="Arial" w:cs="Arial"/>
          <w:color w:val="auto"/>
        </w:rPr>
      </w:pPr>
      <w:r w:rsidRPr="00F7261C">
        <w:rPr>
          <w:rFonts w:ascii="Arial" w:hAnsi="Arial" w:cs="Arial"/>
          <w:color w:val="auto"/>
        </w:rPr>
        <w:t>Status of Appointment: Permanent</w:t>
      </w:r>
    </w:p>
    <w:p w14:paraId="539A6113" w14:textId="77777777" w:rsidR="00F7261C" w:rsidRPr="00B82FDF" w:rsidRDefault="00F7261C" w:rsidP="005E088C">
      <w:pPr>
        <w:rPr>
          <w:rFonts w:ascii="Arial" w:hAnsi="Arial" w:cs="Arial"/>
          <w:color w:val="auto"/>
        </w:rPr>
      </w:pPr>
    </w:p>
    <w:p w14:paraId="00E78414" w14:textId="7C30AA3B" w:rsidR="005E088C" w:rsidRPr="00BA13AC" w:rsidRDefault="00F7261C" w:rsidP="00B47E1E">
      <w:pPr>
        <w:pStyle w:val="Heading2"/>
        <w:rPr>
          <w:rFonts w:ascii="Arial" w:hAnsi="Arial" w:cs="Arial"/>
        </w:rPr>
      </w:pPr>
      <w:r w:rsidRPr="00F7261C">
        <w:rPr>
          <w:rFonts w:ascii="Arial" w:hAnsi="Arial" w:cs="Arial"/>
        </w:rPr>
        <w:t>Chairperson</w:t>
      </w:r>
      <w:r w:rsidR="005E088C" w:rsidRPr="00BA13AC">
        <w:rPr>
          <w:rFonts w:ascii="Arial" w:hAnsi="Arial" w:cs="Arial"/>
        </w:rPr>
        <w:t xml:space="preserve"> | </w:t>
      </w:r>
      <w:r>
        <w:rPr>
          <w:rStyle w:val="Emphasis"/>
          <w:rFonts w:ascii="Arial" w:hAnsi="Arial" w:cs="Arial"/>
        </w:rPr>
        <w:t xml:space="preserve">PUP </w:t>
      </w:r>
      <w:r w:rsidRPr="00F7261C">
        <w:rPr>
          <w:rStyle w:val="Emphasis"/>
          <w:rFonts w:ascii="Arial" w:hAnsi="Arial" w:cs="Arial"/>
        </w:rPr>
        <w:t>Engineering Sciences Department</w:t>
      </w:r>
    </w:p>
    <w:p w14:paraId="1D7B2474" w14:textId="77777777" w:rsidR="00F7261C" w:rsidRDefault="00F7261C" w:rsidP="005E088C">
      <w:pPr>
        <w:rPr>
          <w:rFonts w:ascii="Arial" w:eastAsiaTheme="majorEastAsia" w:hAnsi="Arial" w:cs="Arial"/>
          <w:caps/>
          <w:color w:val="auto"/>
          <w:sz w:val="24"/>
          <w:szCs w:val="24"/>
        </w:rPr>
      </w:pPr>
      <w:r w:rsidRPr="00F7261C">
        <w:rPr>
          <w:rFonts w:ascii="Arial" w:eastAsiaTheme="majorEastAsia" w:hAnsi="Arial" w:cs="Arial"/>
          <w:caps/>
          <w:color w:val="auto"/>
          <w:sz w:val="24"/>
          <w:szCs w:val="24"/>
        </w:rPr>
        <w:t xml:space="preserve">February 2020 - Present </w:t>
      </w:r>
    </w:p>
    <w:p w14:paraId="64A2E040" w14:textId="7332E8BB" w:rsidR="005E088C" w:rsidRDefault="00F7261C" w:rsidP="005E088C">
      <w:pPr>
        <w:rPr>
          <w:rFonts w:ascii="Arial" w:hAnsi="Arial" w:cs="Arial"/>
          <w:color w:val="auto"/>
        </w:rPr>
      </w:pPr>
      <w:r w:rsidRPr="00F7261C">
        <w:rPr>
          <w:rFonts w:ascii="Arial" w:hAnsi="Arial" w:cs="Arial"/>
          <w:color w:val="auto"/>
        </w:rPr>
        <w:t>Status of Appointment: Regular</w:t>
      </w:r>
    </w:p>
    <w:p w14:paraId="031731F8" w14:textId="3BB6CEF0" w:rsidR="00F7261C" w:rsidRDefault="00F7261C" w:rsidP="005E088C">
      <w:pPr>
        <w:rPr>
          <w:color w:val="auto"/>
        </w:rPr>
      </w:pPr>
    </w:p>
    <w:p w14:paraId="44FA8E63" w14:textId="67BA0644" w:rsidR="00F7261C" w:rsidRPr="00BA13AC" w:rsidRDefault="00F7261C" w:rsidP="00F7261C">
      <w:pPr>
        <w:pStyle w:val="Heading2"/>
        <w:rPr>
          <w:rFonts w:ascii="Arial" w:hAnsi="Arial" w:cs="Arial"/>
        </w:rPr>
      </w:pPr>
      <w:r w:rsidRPr="00F7261C">
        <w:rPr>
          <w:rFonts w:ascii="Arial" w:hAnsi="Arial" w:cs="Arial"/>
        </w:rPr>
        <w:t>Chairperson</w:t>
      </w:r>
      <w:r w:rsidRPr="00BA13AC">
        <w:rPr>
          <w:rFonts w:ascii="Arial" w:hAnsi="Arial" w:cs="Arial"/>
        </w:rPr>
        <w:t xml:space="preserve"> | </w:t>
      </w:r>
      <w:r>
        <w:rPr>
          <w:rStyle w:val="Emphasis"/>
          <w:rFonts w:ascii="Arial" w:hAnsi="Arial" w:cs="Arial"/>
        </w:rPr>
        <w:t xml:space="preserve">PUP </w:t>
      </w:r>
      <w:r w:rsidRPr="00F7261C">
        <w:rPr>
          <w:rStyle w:val="Emphasis"/>
          <w:rFonts w:ascii="Arial" w:hAnsi="Arial" w:cs="Arial"/>
        </w:rPr>
        <w:t>Open University Learning Management Section</w:t>
      </w:r>
    </w:p>
    <w:p w14:paraId="5A628609" w14:textId="77777777" w:rsidR="00F7261C" w:rsidRDefault="00F7261C" w:rsidP="00F7261C">
      <w:pPr>
        <w:rPr>
          <w:rFonts w:ascii="Arial" w:eastAsiaTheme="majorEastAsia" w:hAnsi="Arial" w:cs="Arial"/>
          <w:caps/>
          <w:color w:val="auto"/>
          <w:sz w:val="24"/>
          <w:szCs w:val="24"/>
        </w:rPr>
      </w:pPr>
      <w:r w:rsidRPr="00F7261C">
        <w:rPr>
          <w:rFonts w:ascii="Arial" w:eastAsiaTheme="majorEastAsia" w:hAnsi="Arial" w:cs="Arial"/>
          <w:caps/>
          <w:color w:val="auto"/>
          <w:sz w:val="24"/>
          <w:szCs w:val="24"/>
        </w:rPr>
        <w:t xml:space="preserve">April 2017 - Present </w:t>
      </w:r>
    </w:p>
    <w:p w14:paraId="6F2DA407" w14:textId="73FC1B56" w:rsidR="00F7261C" w:rsidRDefault="00F7261C" w:rsidP="005E088C">
      <w:pPr>
        <w:rPr>
          <w:rFonts w:ascii="Arial" w:hAnsi="Arial" w:cs="Arial"/>
          <w:color w:val="auto"/>
        </w:rPr>
      </w:pPr>
      <w:r w:rsidRPr="00F7261C">
        <w:rPr>
          <w:rFonts w:ascii="Arial" w:hAnsi="Arial" w:cs="Arial"/>
          <w:color w:val="auto"/>
        </w:rPr>
        <w:lastRenderedPageBreak/>
        <w:t>Status of Appointment: Regular</w:t>
      </w:r>
    </w:p>
    <w:p w14:paraId="55A8E6A2" w14:textId="4BA4B07D" w:rsidR="00F7261C" w:rsidRDefault="00F7261C" w:rsidP="005E088C">
      <w:pPr>
        <w:rPr>
          <w:color w:val="auto"/>
        </w:rPr>
      </w:pPr>
    </w:p>
    <w:p w14:paraId="70C35038" w14:textId="0474BB9C" w:rsidR="00F7261C" w:rsidRPr="00BA13AC" w:rsidRDefault="00F7261C" w:rsidP="00F7261C">
      <w:pPr>
        <w:pStyle w:val="Heading2"/>
        <w:rPr>
          <w:rFonts w:ascii="Arial" w:hAnsi="Arial" w:cs="Arial"/>
        </w:rPr>
      </w:pPr>
      <w:r w:rsidRPr="00F7261C">
        <w:rPr>
          <w:rFonts w:ascii="Arial" w:hAnsi="Arial" w:cs="Arial"/>
        </w:rPr>
        <w:t>Department Head / Faculty</w:t>
      </w:r>
      <w:r w:rsidRPr="00BA13AC">
        <w:rPr>
          <w:rFonts w:ascii="Arial" w:hAnsi="Arial" w:cs="Arial"/>
        </w:rPr>
        <w:t xml:space="preserve"> </w:t>
      </w:r>
    </w:p>
    <w:p w14:paraId="0FE971ED" w14:textId="1F1645E1" w:rsidR="00F7261C" w:rsidRDefault="00F7261C" w:rsidP="00F7261C">
      <w:pPr>
        <w:rPr>
          <w:rFonts w:ascii="Arial" w:eastAsiaTheme="majorEastAsia" w:hAnsi="Arial" w:cs="Arial"/>
          <w:caps/>
          <w:color w:val="auto"/>
          <w:sz w:val="24"/>
          <w:szCs w:val="24"/>
        </w:rPr>
      </w:pPr>
      <w:r>
        <w:rPr>
          <w:rFonts w:ascii="Arial" w:eastAsiaTheme="majorEastAsia" w:hAnsi="Arial" w:cs="Arial"/>
          <w:caps/>
          <w:color w:val="auto"/>
          <w:sz w:val="24"/>
          <w:szCs w:val="24"/>
        </w:rPr>
        <w:t>9 YRS</w:t>
      </w:r>
    </w:p>
    <w:p w14:paraId="09C45510" w14:textId="77777777" w:rsidR="00F7261C" w:rsidRPr="00B82FDF" w:rsidRDefault="00F7261C" w:rsidP="00F7261C">
      <w:pPr>
        <w:rPr>
          <w:rFonts w:ascii="Arial" w:hAnsi="Arial" w:cs="Arial"/>
          <w:color w:val="auto"/>
        </w:rPr>
      </w:pPr>
      <w:r w:rsidRPr="00F7261C">
        <w:rPr>
          <w:rFonts w:ascii="Arial" w:hAnsi="Arial" w:cs="Arial"/>
          <w:color w:val="auto"/>
        </w:rPr>
        <w:t>Status of Appointment: Regular</w:t>
      </w:r>
    </w:p>
    <w:p w14:paraId="08138ADF" w14:textId="4BFFF09F" w:rsidR="00F7261C" w:rsidRDefault="00F7261C" w:rsidP="005E088C">
      <w:pPr>
        <w:rPr>
          <w:rFonts w:ascii="Arial" w:hAnsi="Arial" w:cs="Arial"/>
          <w:color w:val="auto"/>
        </w:rPr>
      </w:pPr>
    </w:p>
    <w:p w14:paraId="1B535715" w14:textId="6A7370A1" w:rsidR="00F7261C" w:rsidRPr="00BA13AC" w:rsidRDefault="00F7261C" w:rsidP="00F7261C">
      <w:pPr>
        <w:pStyle w:val="Heading2"/>
        <w:rPr>
          <w:rFonts w:ascii="Arial" w:hAnsi="Arial" w:cs="Arial"/>
        </w:rPr>
      </w:pPr>
      <w:r w:rsidRPr="00F7261C">
        <w:rPr>
          <w:rFonts w:ascii="Arial" w:hAnsi="Arial" w:cs="Arial"/>
        </w:rPr>
        <w:t xml:space="preserve">Programmer </w:t>
      </w:r>
      <w:r w:rsidRPr="00BA13AC">
        <w:rPr>
          <w:rFonts w:ascii="Arial" w:hAnsi="Arial" w:cs="Arial"/>
        </w:rPr>
        <w:t xml:space="preserve">| </w:t>
      </w:r>
      <w:proofErr w:type="spellStart"/>
      <w:r w:rsidRPr="00F7261C">
        <w:rPr>
          <w:rStyle w:val="Emphasis"/>
          <w:rFonts w:ascii="Arial" w:hAnsi="Arial" w:cs="Arial"/>
        </w:rPr>
        <w:t>Cytronics</w:t>
      </w:r>
      <w:proofErr w:type="spellEnd"/>
      <w:r w:rsidRPr="00F7261C">
        <w:rPr>
          <w:rStyle w:val="Emphasis"/>
          <w:rFonts w:ascii="Arial" w:hAnsi="Arial" w:cs="Arial"/>
        </w:rPr>
        <w:t xml:space="preserve"> International Inc.</w:t>
      </w:r>
    </w:p>
    <w:p w14:paraId="674084E3" w14:textId="7256575E" w:rsidR="00F7261C" w:rsidRPr="006B1019" w:rsidRDefault="00F45765" w:rsidP="00F7261C">
      <w:pPr>
        <w:rPr>
          <w:rFonts w:ascii="Arial" w:eastAsiaTheme="majorEastAsia" w:hAnsi="Arial" w:cs="Arial"/>
          <w:caps/>
          <w:color w:val="auto"/>
          <w:sz w:val="24"/>
          <w:szCs w:val="24"/>
          <w:lang w:val="en-PH"/>
        </w:rPr>
      </w:pPr>
      <w:r>
        <w:rPr>
          <w:rFonts w:ascii="Arial" w:eastAsiaTheme="majorEastAsia" w:hAnsi="Arial" w:cs="Arial"/>
          <w:caps/>
          <w:color w:val="auto"/>
          <w:sz w:val="24"/>
          <w:szCs w:val="24"/>
        </w:rPr>
        <w:t>1 YR</w:t>
      </w:r>
    </w:p>
    <w:p w14:paraId="3136E483" w14:textId="77777777" w:rsidR="00F7261C" w:rsidRPr="00B82FDF" w:rsidRDefault="00F7261C" w:rsidP="00F7261C">
      <w:pPr>
        <w:rPr>
          <w:rFonts w:ascii="Arial" w:hAnsi="Arial" w:cs="Arial"/>
          <w:color w:val="auto"/>
        </w:rPr>
      </w:pPr>
      <w:r w:rsidRPr="00F7261C">
        <w:rPr>
          <w:rFonts w:ascii="Arial" w:hAnsi="Arial" w:cs="Arial"/>
          <w:color w:val="auto"/>
        </w:rPr>
        <w:t>Status of Appointment: Regular</w:t>
      </w:r>
    </w:p>
    <w:p w14:paraId="34BEEB3D" w14:textId="77777777" w:rsidR="00F7261C" w:rsidRPr="00B82FDF" w:rsidRDefault="00F7261C" w:rsidP="005E088C">
      <w:pPr>
        <w:rPr>
          <w:rFonts w:ascii="Arial" w:hAnsi="Arial" w:cs="Arial"/>
          <w:color w:val="auto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BA13AC" w14:paraId="0AEB2853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19EA484" w14:textId="77777777" w:rsidR="00AC7C34" w:rsidRPr="00BA13AC" w:rsidRDefault="00075B13" w:rsidP="00075B13">
            <w:pPr>
              <w:pStyle w:val="Icons"/>
              <w:rPr>
                <w:rFonts w:ascii="Arial" w:hAnsi="Arial" w:cs="Arial"/>
              </w:rPr>
            </w:pPr>
            <w:r w:rsidRPr="00BA13AC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inline distT="0" distB="0" distL="0" distR="0" wp14:anchorId="3DABF684" wp14:editId="091CEAF7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2248C43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E1A1D84" w14:textId="786477C4" w:rsidR="00AC7C34" w:rsidRPr="00BA13AC" w:rsidRDefault="003564A5" w:rsidP="00AD6216">
            <w:pPr>
              <w:pStyle w:val="Heading1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affiliations/seminars attended</w:t>
            </w:r>
          </w:p>
        </w:tc>
      </w:tr>
    </w:tbl>
    <w:p w14:paraId="402CBC8F" w14:textId="578CCAB2" w:rsidR="006B1019" w:rsidRPr="00BA13AC" w:rsidRDefault="006B1019" w:rsidP="006B1019">
      <w:pPr>
        <w:pStyle w:val="Heading2"/>
        <w:rPr>
          <w:rFonts w:ascii="Arial" w:hAnsi="Arial" w:cs="Arial"/>
        </w:rPr>
      </w:pPr>
      <w:r w:rsidRPr="006B1019">
        <w:rPr>
          <w:rFonts w:ascii="Arial" w:hAnsi="Arial" w:cs="Arial"/>
        </w:rPr>
        <w:t xml:space="preserve">Webinar Series on Futures Thinking for Enhancing Public Sector Productivity </w:t>
      </w:r>
      <w:r w:rsidRPr="00BA13AC">
        <w:rPr>
          <w:rFonts w:ascii="Arial" w:hAnsi="Arial" w:cs="Arial"/>
        </w:rPr>
        <w:t xml:space="preserve">| </w:t>
      </w:r>
      <w:r w:rsidRPr="006B1019">
        <w:rPr>
          <w:rStyle w:val="Emphasis"/>
          <w:rFonts w:ascii="Arial" w:hAnsi="Arial" w:cs="Arial"/>
        </w:rPr>
        <w:t>Development Academy of the Philippines</w:t>
      </w:r>
    </w:p>
    <w:p w14:paraId="311AF13C" w14:textId="441BF7C9" w:rsidR="006B1019" w:rsidRDefault="006B1019" w:rsidP="006B1019">
      <w:pPr>
        <w:rPr>
          <w:rFonts w:ascii="Arial" w:eastAsiaTheme="majorEastAsia" w:hAnsi="Arial" w:cs="Arial"/>
          <w:color w:val="auto"/>
          <w:sz w:val="24"/>
          <w:szCs w:val="24"/>
        </w:rPr>
      </w:pPr>
      <w:r w:rsidRPr="006B1019">
        <w:rPr>
          <w:rFonts w:ascii="Arial" w:eastAsiaTheme="majorEastAsia" w:hAnsi="Arial" w:cs="Arial"/>
          <w:color w:val="auto"/>
          <w:sz w:val="24"/>
          <w:szCs w:val="24"/>
        </w:rPr>
        <w:t>11/08/2021 to 11/09/2021</w:t>
      </w:r>
    </w:p>
    <w:p w14:paraId="7FFDC071" w14:textId="77777777" w:rsidR="006B1019" w:rsidRDefault="006B1019" w:rsidP="006B1019">
      <w:pPr>
        <w:rPr>
          <w:rFonts w:ascii="Arial" w:eastAsiaTheme="majorEastAsia" w:hAnsi="Arial" w:cs="Arial"/>
          <w:color w:val="auto"/>
          <w:sz w:val="24"/>
          <w:szCs w:val="24"/>
        </w:rPr>
      </w:pPr>
    </w:p>
    <w:p w14:paraId="0A8A9FC2" w14:textId="582D0825" w:rsidR="006B1019" w:rsidRPr="00BA13AC" w:rsidRDefault="006B1019" w:rsidP="006B1019">
      <w:pPr>
        <w:pStyle w:val="Heading2"/>
        <w:rPr>
          <w:rFonts w:ascii="Arial" w:hAnsi="Arial" w:cs="Arial"/>
        </w:rPr>
      </w:pPr>
      <w:r w:rsidRPr="006B1019">
        <w:rPr>
          <w:rFonts w:ascii="Arial" w:hAnsi="Arial" w:cs="Arial"/>
        </w:rPr>
        <w:t xml:space="preserve">Webinar Series on Productivity &amp; Quality Frameworks in the Public Sector </w:t>
      </w:r>
      <w:r w:rsidRPr="00BA13AC">
        <w:rPr>
          <w:rFonts w:ascii="Arial" w:hAnsi="Arial" w:cs="Arial"/>
        </w:rPr>
        <w:t xml:space="preserve">| </w:t>
      </w:r>
      <w:r w:rsidRPr="006B1019">
        <w:rPr>
          <w:rStyle w:val="Emphasis"/>
          <w:rFonts w:ascii="Arial" w:hAnsi="Arial" w:cs="Arial"/>
        </w:rPr>
        <w:t>Development Academy of the Philippines</w:t>
      </w:r>
    </w:p>
    <w:p w14:paraId="6F076A6C" w14:textId="4E17DA54" w:rsidR="006B1019" w:rsidRDefault="006B1019" w:rsidP="006B1019">
      <w:pPr>
        <w:rPr>
          <w:rFonts w:ascii="Arial" w:eastAsiaTheme="majorEastAsia" w:hAnsi="Arial" w:cs="Arial"/>
          <w:color w:val="auto"/>
          <w:sz w:val="24"/>
          <w:szCs w:val="24"/>
        </w:rPr>
      </w:pPr>
      <w:r w:rsidRPr="006B1019">
        <w:rPr>
          <w:rFonts w:ascii="Arial" w:eastAsiaTheme="majorEastAsia" w:hAnsi="Arial" w:cs="Arial"/>
          <w:color w:val="auto"/>
          <w:sz w:val="24"/>
          <w:szCs w:val="24"/>
        </w:rPr>
        <w:t>10/13/2021 to10/15/2021</w:t>
      </w:r>
    </w:p>
    <w:p w14:paraId="041FBAA3" w14:textId="77777777" w:rsidR="006B1019" w:rsidRDefault="006B1019" w:rsidP="006B1019">
      <w:pPr>
        <w:rPr>
          <w:rFonts w:ascii="Arial" w:eastAsiaTheme="majorEastAsia" w:hAnsi="Arial" w:cs="Arial"/>
          <w:color w:val="auto"/>
          <w:sz w:val="24"/>
          <w:szCs w:val="24"/>
        </w:rPr>
      </w:pPr>
    </w:p>
    <w:p w14:paraId="626F7712" w14:textId="704C8630" w:rsidR="006B1019" w:rsidRPr="00BA13AC" w:rsidRDefault="006B1019" w:rsidP="006B1019">
      <w:pPr>
        <w:pStyle w:val="Heading2"/>
        <w:rPr>
          <w:rFonts w:ascii="Arial" w:hAnsi="Arial" w:cs="Arial"/>
        </w:rPr>
      </w:pPr>
      <w:r w:rsidRPr="006B1019">
        <w:rPr>
          <w:rFonts w:ascii="Arial" w:hAnsi="Arial" w:cs="Arial"/>
        </w:rPr>
        <w:t xml:space="preserve">Webinar Series on Knowledge Management in the Public Sector </w:t>
      </w:r>
      <w:r w:rsidRPr="00BA13AC">
        <w:rPr>
          <w:rFonts w:ascii="Arial" w:hAnsi="Arial" w:cs="Arial"/>
        </w:rPr>
        <w:t xml:space="preserve">| </w:t>
      </w:r>
      <w:r w:rsidRPr="006B1019">
        <w:rPr>
          <w:rStyle w:val="Emphasis"/>
          <w:rFonts w:ascii="Arial" w:hAnsi="Arial" w:cs="Arial"/>
        </w:rPr>
        <w:t>Development Academy of the Philippines</w:t>
      </w:r>
    </w:p>
    <w:p w14:paraId="4FFE1B70" w14:textId="38EEE611" w:rsidR="006B1019" w:rsidRDefault="006B1019" w:rsidP="006B1019">
      <w:pPr>
        <w:rPr>
          <w:rFonts w:ascii="Arial" w:eastAsiaTheme="majorEastAsia" w:hAnsi="Arial" w:cs="Arial"/>
          <w:color w:val="auto"/>
          <w:sz w:val="24"/>
          <w:szCs w:val="24"/>
        </w:rPr>
      </w:pPr>
      <w:r w:rsidRPr="006B1019">
        <w:rPr>
          <w:rFonts w:ascii="Arial" w:eastAsiaTheme="majorEastAsia" w:hAnsi="Arial" w:cs="Arial"/>
          <w:color w:val="auto"/>
          <w:sz w:val="24"/>
          <w:szCs w:val="24"/>
        </w:rPr>
        <w:t>08//11/2021 to 08/13/2021</w:t>
      </w:r>
    </w:p>
    <w:p w14:paraId="3FFCFB6F" w14:textId="77777777" w:rsidR="006B1019" w:rsidRDefault="006B1019" w:rsidP="006B1019">
      <w:pPr>
        <w:rPr>
          <w:rFonts w:ascii="Arial" w:eastAsiaTheme="majorEastAsia" w:hAnsi="Arial" w:cs="Arial"/>
          <w:color w:val="auto"/>
          <w:sz w:val="24"/>
          <w:szCs w:val="24"/>
        </w:rPr>
      </w:pPr>
    </w:p>
    <w:p w14:paraId="39B47F84" w14:textId="637B9299" w:rsidR="006B1019" w:rsidRPr="00BA13AC" w:rsidRDefault="006B1019" w:rsidP="006B1019">
      <w:pPr>
        <w:pStyle w:val="Heading2"/>
        <w:rPr>
          <w:rFonts w:ascii="Arial" w:hAnsi="Arial" w:cs="Arial"/>
        </w:rPr>
      </w:pPr>
      <w:r w:rsidRPr="006B1019">
        <w:rPr>
          <w:rFonts w:ascii="Arial" w:hAnsi="Arial" w:cs="Arial"/>
        </w:rPr>
        <w:t xml:space="preserve">Anti-Sexual Harassment &amp; Role of Gender &amp; Development </w:t>
      </w:r>
      <w:r w:rsidRPr="00BA13AC">
        <w:rPr>
          <w:rFonts w:ascii="Arial" w:hAnsi="Arial" w:cs="Arial"/>
        </w:rPr>
        <w:t xml:space="preserve">| </w:t>
      </w:r>
      <w:r w:rsidRPr="006B1019">
        <w:rPr>
          <w:rStyle w:val="Emphasis"/>
          <w:rFonts w:ascii="Arial" w:hAnsi="Arial" w:cs="Arial"/>
        </w:rPr>
        <w:t>College of Human Kinetics</w:t>
      </w:r>
      <w:r w:rsidRPr="005B32D5">
        <w:rPr>
          <w:rStyle w:val="Emphasis"/>
          <w:rFonts w:ascii="Arial" w:hAnsi="Arial" w:cs="Arial"/>
        </w:rPr>
        <w:t xml:space="preserve">  </w:t>
      </w:r>
    </w:p>
    <w:p w14:paraId="662522CA" w14:textId="15F7B563" w:rsidR="006B1019" w:rsidRDefault="006B1019" w:rsidP="006B1019">
      <w:pPr>
        <w:rPr>
          <w:rFonts w:ascii="Arial" w:eastAsiaTheme="majorEastAsia" w:hAnsi="Arial" w:cs="Arial"/>
          <w:color w:val="auto"/>
          <w:sz w:val="24"/>
          <w:szCs w:val="24"/>
        </w:rPr>
      </w:pPr>
      <w:r w:rsidRPr="006B1019">
        <w:rPr>
          <w:rFonts w:ascii="Arial" w:eastAsiaTheme="majorEastAsia" w:hAnsi="Arial" w:cs="Arial"/>
          <w:color w:val="auto"/>
          <w:sz w:val="24"/>
          <w:szCs w:val="24"/>
        </w:rPr>
        <w:t>08/13/2021</w:t>
      </w:r>
    </w:p>
    <w:p w14:paraId="5AF6444C" w14:textId="77777777" w:rsidR="006B1019" w:rsidRDefault="006B1019" w:rsidP="006B1019">
      <w:pPr>
        <w:rPr>
          <w:rFonts w:ascii="Arial" w:eastAsiaTheme="majorEastAsia" w:hAnsi="Arial" w:cs="Arial"/>
          <w:color w:val="auto"/>
          <w:sz w:val="24"/>
          <w:szCs w:val="24"/>
        </w:rPr>
      </w:pPr>
    </w:p>
    <w:p w14:paraId="21D7E03B" w14:textId="514C9137" w:rsidR="006B1019" w:rsidRPr="00BA13AC" w:rsidRDefault="006B1019" w:rsidP="006B1019">
      <w:pPr>
        <w:pStyle w:val="Heading2"/>
        <w:rPr>
          <w:rFonts w:ascii="Arial" w:hAnsi="Arial" w:cs="Arial"/>
        </w:rPr>
      </w:pPr>
      <w:r w:rsidRPr="006B1019">
        <w:rPr>
          <w:rFonts w:ascii="Arial" w:hAnsi="Arial" w:cs="Arial"/>
        </w:rPr>
        <w:t xml:space="preserve">Science, Engineering, and Technology Professional Chairholder Lecture Series </w:t>
      </w:r>
      <w:r w:rsidRPr="00BA13AC">
        <w:rPr>
          <w:rFonts w:ascii="Arial" w:hAnsi="Arial" w:cs="Arial"/>
        </w:rPr>
        <w:t xml:space="preserve">| </w:t>
      </w:r>
      <w:r w:rsidRPr="006B1019">
        <w:rPr>
          <w:rStyle w:val="Emphasis"/>
          <w:rFonts w:ascii="Arial" w:hAnsi="Arial" w:cs="Arial"/>
        </w:rPr>
        <w:t>Polytechnic University of the Philippines</w:t>
      </w:r>
    </w:p>
    <w:p w14:paraId="206D72C0" w14:textId="61047F7D" w:rsidR="006B1019" w:rsidRDefault="006B1019" w:rsidP="006B1019">
      <w:pPr>
        <w:rPr>
          <w:rFonts w:ascii="Arial" w:eastAsiaTheme="majorEastAsia" w:hAnsi="Arial" w:cs="Arial"/>
          <w:color w:val="auto"/>
          <w:sz w:val="24"/>
          <w:szCs w:val="24"/>
        </w:rPr>
      </w:pPr>
      <w:r w:rsidRPr="006B1019">
        <w:rPr>
          <w:rFonts w:ascii="Arial" w:eastAsiaTheme="majorEastAsia" w:hAnsi="Arial" w:cs="Arial"/>
          <w:color w:val="auto"/>
          <w:sz w:val="24"/>
          <w:szCs w:val="24"/>
        </w:rPr>
        <w:t>07/20/2021 to</w:t>
      </w:r>
      <w:r>
        <w:rPr>
          <w:rFonts w:ascii="Arial" w:eastAsiaTheme="majorEastAsia" w:hAnsi="Arial" w:cs="Arial"/>
          <w:color w:val="auto"/>
          <w:sz w:val="24"/>
          <w:szCs w:val="24"/>
        </w:rPr>
        <w:t xml:space="preserve"> </w:t>
      </w:r>
      <w:r w:rsidRPr="006B1019">
        <w:rPr>
          <w:rFonts w:ascii="Arial" w:eastAsiaTheme="majorEastAsia" w:hAnsi="Arial" w:cs="Arial"/>
          <w:color w:val="auto"/>
          <w:sz w:val="24"/>
          <w:szCs w:val="24"/>
        </w:rPr>
        <w:t>07/21/2021</w:t>
      </w:r>
    </w:p>
    <w:p w14:paraId="049BDBB2" w14:textId="77777777" w:rsidR="006B1019" w:rsidRDefault="006B1019" w:rsidP="006B1019">
      <w:pPr>
        <w:rPr>
          <w:rFonts w:ascii="Arial" w:eastAsiaTheme="majorEastAsia" w:hAnsi="Arial" w:cs="Arial"/>
          <w:color w:val="auto"/>
          <w:sz w:val="24"/>
          <w:szCs w:val="24"/>
        </w:rPr>
      </w:pPr>
    </w:p>
    <w:p w14:paraId="0922602A" w14:textId="06A88855" w:rsidR="006B1019" w:rsidRPr="00BA13AC" w:rsidRDefault="006B1019" w:rsidP="006B1019">
      <w:pPr>
        <w:pStyle w:val="Heading2"/>
        <w:rPr>
          <w:rFonts w:ascii="Arial" w:hAnsi="Arial" w:cs="Arial"/>
        </w:rPr>
      </w:pPr>
      <w:r w:rsidRPr="006B1019">
        <w:rPr>
          <w:rFonts w:ascii="Arial" w:hAnsi="Arial" w:cs="Arial"/>
        </w:rPr>
        <w:t xml:space="preserve">Data Presentation: Easier Analysis &amp; Interpretation </w:t>
      </w:r>
      <w:r w:rsidRPr="00BA13AC">
        <w:rPr>
          <w:rFonts w:ascii="Arial" w:hAnsi="Arial" w:cs="Arial"/>
        </w:rPr>
        <w:t xml:space="preserve">| </w:t>
      </w:r>
      <w:r w:rsidRPr="006B1019">
        <w:rPr>
          <w:rStyle w:val="Emphasis"/>
          <w:rFonts w:ascii="Arial" w:hAnsi="Arial" w:cs="Arial"/>
        </w:rPr>
        <w:t>Laguna University</w:t>
      </w:r>
      <w:r w:rsidRPr="00B424AC">
        <w:rPr>
          <w:rStyle w:val="Emphasis"/>
          <w:rFonts w:ascii="Arial" w:hAnsi="Arial" w:cs="Arial"/>
        </w:rPr>
        <w:t xml:space="preserve">  </w:t>
      </w:r>
      <w:r w:rsidRPr="005B32D5">
        <w:rPr>
          <w:rStyle w:val="Emphasis"/>
          <w:rFonts w:ascii="Arial" w:hAnsi="Arial" w:cs="Arial"/>
        </w:rPr>
        <w:t xml:space="preserve">  </w:t>
      </w:r>
    </w:p>
    <w:p w14:paraId="25CB73B3" w14:textId="222B8C5E" w:rsidR="006B1019" w:rsidRDefault="006B1019" w:rsidP="006B1019">
      <w:pPr>
        <w:rPr>
          <w:rFonts w:ascii="Arial" w:eastAsiaTheme="majorEastAsia" w:hAnsi="Arial" w:cs="Arial"/>
          <w:color w:val="auto"/>
          <w:sz w:val="24"/>
          <w:szCs w:val="24"/>
        </w:rPr>
      </w:pPr>
      <w:r w:rsidRPr="006B1019">
        <w:rPr>
          <w:rFonts w:ascii="Arial" w:eastAsiaTheme="majorEastAsia" w:hAnsi="Arial" w:cs="Arial"/>
          <w:color w:val="auto"/>
          <w:sz w:val="24"/>
          <w:szCs w:val="24"/>
        </w:rPr>
        <w:t>06/30/2021</w:t>
      </w:r>
    </w:p>
    <w:p w14:paraId="7BB4B342" w14:textId="5E4DE542" w:rsidR="006B1019" w:rsidRDefault="006B1019" w:rsidP="006B1019">
      <w:pPr>
        <w:rPr>
          <w:rFonts w:ascii="Arial" w:eastAsiaTheme="majorEastAsia" w:hAnsi="Arial" w:cs="Arial"/>
          <w:color w:val="auto"/>
          <w:sz w:val="24"/>
          <w:szCs w:val="24"/>
        </w:rPr>
      </w:pPr>
    </w:p>
    <w:p w14:paraId="3D3A7CA1" w14:textId="720E8E91" w:rsidR="006B1019" w:rsidRPr="00BA13AC" w:rsidRDefault="006B1019" w:rsidP="006B1019">
      <w:pPr>
        <w:pStyle w:val="Heading2"/>
        <w:rPr>
          <w:rFonts w:ascii="Arial" w:hAnsi="Arial" w:cs="Arial"/>
        </w:rPr>
      </w:pPr>
      <w:r w:rsidRPr="006B1019">
        <w:rPr>
          <w:rFonts w:ascii="Arial" w:hAnsi="Arial" w:cs="Arial"/>
        </w:rPr>
        <w:t xml:space="preserve">Project Management Towards Resiliency and Recovery </w:t>
      </w:r>
      <w:r w:rsidRPr="00BA13AC">
        <w:rPr>
          <w:rFonts w:ascii="Arial" w:hAnsi="Arial" w:cs="Arial"/>
        </w:rPr>
        <w:t xml:space="preserve">| </w:t>
      </w:r>
      <w:r w:rsidRPr="006B1019">
        <w:rPr>
          <w:rStyle w:val="Emphasis"/>
          <w:rFonts w:ascii="Arial" w:hAnsi="Arial" w:cs="Arial"/>
        </w:rPr>
        <w:t>PUP-OUS &amp; International Project Management Association-Philippines</w:t>
      </w:r>
      <w:r w:rsidRPr="00B424AC">
        <w:rPr>
          <w:rStyle w:val="Emphasis"/>
          <w:rFonts w:ascii="Arial" w:hAnsi="Arial" w:cs="Arial"/>
        </w:rPr>
        <w:t xml:space="preserve">  </w:t>
      </w:r>
      <w:r w:rsidRPr="005B32D5">
        <w:rPr>
          <w:rStyle w:val="Emphasis"/>
          <w:rFonts w:ascii="Arial" w:hAnsi="Arial" w:cs="Arial"/>
        </w:rPr>
        <w:t xml:space="preserve">  </w:t>
      </w:r>
    </w:p>
    <w:p w14:paraId="6D60FF99" w14:textId="2E2EF9E6" w:rsidR="006B1019" w:rsidRDefault="006B1019" w:rsidP="006B1019">
      <w:pPr>
        <w:rPr>
          <w:rFonts w:ascii="Arial" w:eastAsiaTheme="majorEastAsia" w:hAnsi="Arial" w:cs="Arial"/>
          <w:color w:val="auto"/>
          <w:sz w:val="24"/>
          <w:szCs w:val="24"/>
        </w:rPr>
      </w:pPr>
      <w:r w:rsidRPr="006B1019">
        <w:rPr>
          <w:rFonts w:ascii="Arial" w:eastAsiaTheme="majorEastAsia" w:hAnsi="Arial" w:cs="Arial"/>
          <w:color w:val="auto"/>
          <w:sz w:val="24"/>
          <w:szCs w:val="24"/>
        </w:rPr>
        <w:t>10/26/2021</w:t>
      </w:r>
    </w:p>
    <w:p w14:paraId="5B35AE1E" w14:textId="77777777" w:rsidR="006B1019" w:rsidRDefault="006B1019" w:rsidP="006B1019">
      <w:pPr>
        <w:rPr>
          <w:rFonts w:ascii="Arial" w:eastAsiaTheme="majorEastAsia" w:hAnsi="Arial" w:cs="Arial"/>
          <w:color w:val="auto"/>
          <w:sz w:val="24"/>
          <w:szCs w:val="24"/>
        </w:rPr>
      </w:pPr>
    </w:p>
    <w:p w14:paraId="129BB3F2" w14:textId="2B0A8D74" w:rsidR="006B1019" w:rsidRPr="00BA13AC" w:rsidRDefault="006B1019" w:rsidP="006B1019">
      <w:pPr>
        <w:pStyle w:val="Heading2"/>
        <w:rPr>
          <w:rFonts w:ascii="Arial" w:hAnsi="Arial" w:cs="Arial"/>
        </w:rPr>
      </w:pPr>
      <w:r w:rsidRPr="006B1019">
        <w:rPr>
          <w:rFonts w:ascii="Arial" w:hAnsi="Arial" w:cs="Arial"/>
        </w:rPr>
        <w:lastRenderedPageBreak/>
        <w:t xml:space="preserve">Advancing the Computer Engineering Profession in the 4th Industrial Revolution for Globally Sustainable and Smarter Nation </w:t>
      </w:r>
      <w:r w:rsidRPr="00BA13AC">
        <w:rPr>
          <w:rFonts w:ascii="Arial" w:hAnsi="Arial" w:cs="Arial"/>
        </w:rPr>
        <w:t xml:space="preserve">| </w:t>
      </w:r>
      <w:r w:rsidRPr="006B1019">
        <w:rPr>
          <w:rStyle w:val="Emphasis"/>
          <w:rFonts w:ascii="Arial" w:hAnsi="Arial" w:cs="Arial"/>
        </w:rPr>
        <w:t>Institute of Computer Engineers of the Philippines</w:t>
      </w:r>
    </w:p>
    <w:p w14:paraId="7076A4C3" w14:textId="5E419AE2" w:rsidR="006B1019" w:rsidRDefault="006B1019" w:rsidP="006B1019">
      <w:pPr>
        <w:rPr>
          <w:rFonts w:ascii="Arial" w:eastAsiaTheme="majorEastAsia" w:hAnsi="Arial" w:cs="Arial"/>
          <w:color w:val="auto"/>
          <w:sz w:val="24"/>
          <w:szCs w:val="24"/>
        </w:rPr>
      </w:pPr>
      <w:r w:rsidRPr="006B1019">
        <w:rPr>
          <w:rFonts w:ascii="Arial" w:eastAsiaTheme="majorEastAsia" w:hAnsi="Arial" w:cs="Arial"/>
          <w:color w:val="auto"/>
          <w:sz w:val="24"/>
          <w:szCs w:val="24"/>
        </w:rPr>
        <w:t>08/27/2021to 08/29/2021</w:t>
      </w:r>
    </w:p>
    <w:p w14:paraId="15DFBF86" w14:textId="77777777" w:rsidR="006B1019" w:rsidRDefault="006B1019" w:rsidP="006B1019">
      <w:pPr>
        <w:rPr>
          <w:rFonts w:ascii="Arial" w:eastAsiaTheme="majorEastAsia" w:hAnsi="Arial" w:cs="Arial"/>
          <w:color w:val="auto"/>
          <w:sz w:val="24"/>
          <w:szCs w:val="24"/>
        </w:rPr>
      </w:pPr>
    </w:p>
    <w:p w14:paraId="03720CCF" w14:textId="3DA420BA" w:rsidR="006B1019" w:rsidRPr="00BA13AC" w:rsidRDefault="006B1019" w:rsidP="006B1019">
      <w:pPr>
        <w:pStyle w:val="Heading2"/>
        <w:rPr>
          <w:rFonts w:ascii="Arial" w:hAnsi="Arial" w:cs="Arial"/>
        </w:rPr>
      </w:pPr>
      <w:r w:rsidRPr="006B1019">
        <w:rPr>
          <w:rFonts w:ascii="Arial" w:hAnsi="Arial" w:cs="Arial"/>
        </w:rPr>
        <w:t xml:space="preserve">Sharing of Best Practices among Institutions Working on Women Empowerment </w:t>
      </w:r>
      <w:r w:rsidRPr="00BA13AC">
        <w:rPr>
          <w:rFonts w:ascii="Arial" w:hAnsi="Arial" w:cs="Arial"/>
        </w:rPr>
        <w:t xml:space="preserve">| </w:t>
      </w:r>
      <w:r w:rsidRPr="006B1019">
        <w:rPr>
          <w:rStyle w:val="Emphasis"/>
          <w:rFonts w:ascii="Arial" w:hAnsi="Arial" w:cs="Arial"/>
        </w:rPr>
        <w:t>Isabela State University</w:t>
      </w:r>
    </w:p>
    <w:p w14:paraId="1E9CE10A" w14:textId="40439B30" w:rsidR="006B1019" w:rsidRDefault="006B1019" w:rsidP="006B1019">
      <w:pPr>
        <w:rPr>
          <w:rFonts w:ascii="Arial" w:eastAsiaTheme="majorEastAsia" w:hAnsi="Arial" w:cs="Arial"/>
          <w:color w:val="auto"/>
          <w:sz w:val="24"/>
          <w:szCs w:val="24"/>
        </w:rPr>
      </w:pPr>
      <w:r w:rsidRPr="006B1019">
        <w:rPr>
          <w:rFonts w:ascii="Arial" w:eastAsiaTheme="majorEastAsia" w:hAnsi="Arial" w:cs="Arial"/>
          <w:color w:val="auto"/>
          <w:sz w:val="24"/>
          <w:szCs w:val="24"/>
        </w:rPr>
        <w:t>08/10/2021 to 08/11/2021</w:t>
      </w:r>
    </w:p>
    <w:p w14:paraId="7CA5642A" w14:textId="77777777" w:rsidR="006B1019" w:rsidRDefault="006B1019" w:rsidP="006B1019">
      <w:pPr>
        <w:rPr>
          <w:rFonts w:ascii="Arial" w:eastAsiaTheme="majorEastAsia" w:hAnsi="Arial" w:cs="Arial"/>
          <w:color w:val="auto"/>
          <w:sz w:val="24"/>
          <w:szCs w:val="24"/>
        </w:rPr>
      </w:pPr>
    </w:p>
    <w:p w14:paraId="6416CFE1" w14:textId="3D012C1E" w:rsidR="006B1019" w:rsidRPr="00BA13AC" w:rsidRDefault="006B1019" w:rsidP="006B1019">
      <w:pPr>
        <w:pStyle w:val="Heading2"/>
        <w:rPr>
          <w:rFonts w:ascii="Arial" w:hAnsi="Arial" w:cs="Arial"/>
        </w:rPr>
      </w:pPr>
      <w:r w:rsidRPr="006B1019">
        <w:rPr>
          <w:rFonts w:ascii="Arial" w:hAnsi="Arial" w:cs="Arial"/>
        </w:rPr>
        <w:t xml:space="preserve">Optimizing Research Engagement and Virtual Classroom Experience in Open &amp; Distance Learning </w:t>
      </w:r>
      <w:r w:rsidRPr="00BA13AC">
        <w:rPr>
          <w:rFonts w:ascii="Arial" w:hAnsi="Arial" w:cs="Arial"/>
        </w:rPr>
        <w:t xml:space="preserve">| </w:t>
      </w:r>
      <w:r w:rsidRPr="006B1019">
        <w:rPr>
          <w:rStyle w:val="Emphasis"/>
          <w:rFonts w:ascii="Arial" w:hAnsi="Arial" w:cs="Arial"/>
        </w:rPr>
        <w:t xml:space="preserve">Sukhothai </w:t>
      </w:r>
      <w:proofErr w:type="spellStart"/>
      <w:r w:rsidRPr="006B1019">
        <w:rPr>
          <w:rStyle w:val="Emphasis"/>
          <w:rFonts w:ascii="Arial" w:hAnsi="Arial" w:cs="Arial"/>
        </w:rPr>
        <w:t>Thammathirat</w:t>
      </w:r>
      <w:proofErr w:type="spellEnd"/>
      <w:r w:rsidRPr="006B1019">
        <w:rPr>
          <w:rStyle w:val="Emphasis"/>
          <w:rFonts w:ascii="Arial" w:hAnsi="Arial" w:cs="Arial"/>
        </w:rPr>
        <w:t xml:space="preserve"> Open University &amp; Polytechnic University of the Philippines Open University System</w:t>
      </w:r>
    </w:p>
    <w:p w14:paraId="113CC9CF" w14:textId="0D5483F9" w:rsidR="006B1019" w:rsidRDefault="006B1019" w:rsidP="006B1019">
      <w:pPr>
        <w:rPr>
          <w:rFonts w:ascii="Arial" w:eastAsiaTheme="majorEastAsia" w:hAnsi="Arial" w:cs="Arial"/>
          <w:color w:val="auto"/>
          <w:sz w:val="24"/>
          <w:szCs w:val="24"/>
        </w:rPr>
      </w:pPr>
      <w:r w:rsidRPr="006B1019">
        <w:rPr>
          <w:rFonts w:ascii="Arial" w:eastAsiaTheme="majorEastAsia" w:hAnsi="Arial" w:cs="Arial"/>
          <w:color w:val="auto"/>
          <w:sz w:val="24"/>
          <w:szCs w:val="24"/>
        </w:rPr>
        <w:t>07/14/2021 to 07/15/2021</w:t>
      </w:r>
    </w:p>
    <w:p w14:paraId="0C02329B" w14:textId="6911D6A4" w:rsidR="006B1019" w:rsidRPr="00BA13AC" w:rsidRDefault="006B1019" w:rsidP="006B1019">
      <w:pPr>
        <w:pStyle w:val="Heading2"/>
        <w:rPr>
          <w:rFonts w:ascii="Arial" w:hAnsi="Arial" w:cs="Arial"/>
        </w:rPr>
      </w:pPr>
      <w:r w:rsidRPr="006B1019">
        <w:rPr>
          <w:rFonts w:ascii="Arial" w:hAnsi="Arial" w:cs="Arial"/>
        </w:rPr>
        <w:t xml:space="preserve">Embracing Change &amp; Digital Transformation Towards Creativity &amp; Innovation </w:t>
      </w:r>
      <w:r w:rsidRPr="00BA13AC">
        <w:rPr>
          <w:rFonts w:ascii="Arial" w:hAnsi="Arial" w:cs="Arial"/>
        </w:rPr>
        <w:t xml:space="preserve">| </w:t>
      </w:r>
      <w:r w:rsidRPr="006B1019">
        <w:rPr>
          <w:rStyle w:val="Emphasis"/>
          <w:rFonts w:ascii="Arial" w:hAnsi="Arial" w:cs="Arial"/>
        </w:rPr>
        <w:t>Isabela State University</w:t>
      </w:r>
    </w:p>
    <w:p w14:paraId="21D53941" w14:textId="0885CBB0" w:rsidR="006B1019" w:rsidRDefault="006B1019" w:rsidP="006B1019">
      <w:pPr>
        <w:rPr>
          <w:rFonts w:ascii="Arial" w:eastAsiaTheme="majorEastAsia" w:hAnsi="Arial" w:cs="Arial"/>
          <w:color w:val="auto"/>
          <w:sz w:val="24"/>
          <w:szCs w:val="24"/>
        </w:rPr>
      </w:pPr>
      <w:r w:rsidRPr="006B1019">
        <w:rPr>
          <w:rFonts w:ascii="Arial" w:eastAsiaTheme="majorEastAsia" w:hAnsi="Arial" w:cs="Arial"/>
          <w:color w:val="auto"/>
          <w:sz w:val="24"/>
          <w:szCs w:val="24"/>
        </w:rPr>
        <w:t>5/04/2021 to 5/06/2021</w:t>
      </w:r>
    </w:p>
    <w:p w14:paraId="5014007C" w14:textId="3096D9EC" w:rsidR="003564A5" w:rsidRDefault="003564A5" w:rsidP="00316CE4">
      <w:pPr>
        <w:rPr>
          <w:rFonts w:ascii="Arial" w:hAnsi="Arial" w:cs="Arial"/>
          <w:color w:val="auto"/>
        </w:rPr>
      </w:pPr>
    </w:p>
    <w:p w14:paraId="32B5B1F6" w14:textId="77777777" w:rsidR="003564A5" w:rsidRPr="00B82FDF" w:rsidRDefault="003564A5" w:rsidP="00316CE4">
      <w:pPr>
        <w:rPr>
          <w:rFonts w:ascii="Arial" w:hAnsi="Arial" w:cs="Arial"/>
          <w:color w:val="auto"/>
        </w:rPr>
      </w:pPr>
    </w:p>
    <w:sectPr w:rsidR="003564A5" w:rsidRPr="00B82FDF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1EA44" w14:textId="77777777" w:rsidR="00AC44A4" w:rsidRDefault="00AC44A4" w:rsidP="00F534FB">
      <w:pPr>
        <w:spacing w:after="0"/>
      </w:pPr>
      <w:r>
        <w:separator/>
      </w:r>
    </w:p>
  </w:endnote>
  <w:endnote w:type="continuationSeparator" w:id="0">
    <w:p w14:paraId="06544AD9" w14:textId="77777777" w:rsidR="00AC44A4" w:rsidRDefault="00AC44A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D8ACC2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D0D16" w14:textId="77777777" w:rsidR="00AC44A4" w:rsidRDefault="00AC44A4" w:rsidP="00F534FB">
      <w:pPr>
        <w:spacing w:after="0"/>
      </w:pPr>
      <w:r>
        <w:separator/>
      </w:r>
    </w:p>
  </w:footnote>
  <w:footnote w:type="continuationSeparator" w:id="0">
    <w:p w14:paraId="55A3A018" w14:textId="77777777" w:rsidR="00AC44A4" w:rsidRDefault="00AC44A4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B2B1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986DAF9" wp14:editId="158B2FB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E19CE39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E45A0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AC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64A5"/>
    <w:rsid w:val="003571C8"/>
    <w:rsid w:val="00383057"/>
    <w:rsid w:val="0039703C"/>
    <w:rsid w:val="003974BB"/>
    <w:rsid w:val="003A091E"/>
    <w:rsid w:val="003E5D64"/>
    <w:rsid w:val="00400345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1019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44A4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82FDF"/>
    <w:rsid w:val="00B90654"/>
    <w:rsid w:val="00B91175"/>
    <w:rsid w:val="00BA13AC"/>
    <w:rsid w:val="00BA71B3"/>
    <w:rsid w:val="00BB34BE"/>
    <w:rsid w:val="00BC0E1A"/>
    <w:rsid w:val="00BC1472"/>
    <w:rsid w:val="00BD2DD6"/>
    <w:rsid w:val="00BD55EE"/>
    <w:rsid w:val="00C0155C"/>
    <w:rsid w:val="00C15D22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440FF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49E4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23475"/>
    <w:rsid w:val="00F35545"/>
    <w:rsid w:val="00F35A06"/>
    <w:rsid w:val="00F435D3"/>
    <w:rsid w:val="00F45765"/>
    <w:rsid w:val="00F46425"/>
    <w:rsid w:val="00F5078D"/>
    <w:rsid w:val="00F534FB"/>
    <w:rsid w:val="00F56FFE"/>
    <w:rsid w:val="00F7261C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003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bel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12E284E6964D22AE4F878982FA7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D7602-1764-434E-A8B9-7228F3844F3F}"/>
      </w:docPartPr>
      <w:docPartBody>
        <w:p w:rsidR="00351349" w:rsidRDefault="00067D4A">
          <w:pPr>
            <w:pStyle w:val="2512E284E6964D22AE4F878982FA7327"/>
          </w:pPr>
          <w:r w:rsidRPr="009D0878">
            <w:t>Address</w:t>
          </w:r>
        </w:p>
      </w:docPartBody>
    </w:docPart>
    <w:docPart>
      <w:docPartPr>
        <w:name w:val="0462DCC6687345F29FEBC4CF96D4C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3F67-A958-4D1F-BAF6-538178E2B07B}"/>
      </w:docPartPr>
      <w:docPartBody>
        <w:p w:rsidR="00351349" w:rsidRDefault="00067D4A">
          <w:pPr>
            <w:pStyle w:val="0462DCC6687345F29FEBC4CF96D4C77D"/>
          </w:pPr>
          <w:r w:rsidRPr="009D0878">
            <w:t>Phone</w:t>
          </w:r>
        </w:p>
      </w:docPartBody>
    </w:docPart>
    <w:docPart>
      <w:docPartPr>
        <w:name w:val="BC862647C6EB46928A4E4A1E53265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286B6-1E3F-4CFB-B0F3-CA6FB6F034F6}"/>
      </w:docPartPr>
      <w:docPartBody>
        <w:p w:rsidR="00351349" w:rsidRDefault="00067D4A">
          <w:pPr>
            <w:pStyle w:val="BC862647C6EB46928A4E4A1E53265D0C"/>
          </w:pPr>
          <w:r w:rsidRPr="009D0878">
            <w:t>Email</w:t>
          </w:r>
        </w:p>
      </w:docPartBody>
    </w:docPart>
    <w:docPart>
      <w:docPartPr>
        <w:name w:val="36002245972F42AFAA5903308CBE0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7D691-5D7F-4CC7-B0B9-02B40AFAE9AC}"/>
      </w:docPartPr>
      <w:docPartBody>
        <w:p w:rsidR="00351349" w:rsidRDefault="00067D4A">
          <w:pPr>
            <w:pStyle w:val="36002245972F42AFAA5903308CBE009F"/>
          </w:pPr>
          <w:r w:rsidRPr="00565B06">
            <w:t>Education</w:t>
          </w:r>
        </w:p>
      </w:docPartBody>
    </w:docPart>
    <w:docPart>
      <w:docPartPr>
        <w:name w:val="9BFB0C82B7094C6B9434EE24800A0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4B9B1-9606-4371-B8A3-3F9CB1D321F6}"/>
      </w:docPartPr>
      <w:docPartBody>
        <w:p w:rsidR="00351349" w:rsidRDefault="00067D4A">
          <w:pPr>
            <w:pStyle w:val="9BFB0C82B7094C6B9434EE24800A0D04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53"/>
    <w:rsid w:val="00067D4A"/>
    <w:rsid w:val="00271D53"/>
    <w:rsid w:val="00351349"/>
    <w:rsid w:val="008323FB"/>
    <w:rsid w:val="00F9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12E284E6964D22AE4F878982FA7327">
    <w:name w:val="2512E284E6964D22AE4F878982FA7327"/>
  </w:style>
  <w:style w:type="paragraph" w:customStyle="1" w:styleId="0462DCC6687345F29FEBC4CF96D4C77D">
    <w:name w:val="0462DCC6687345F29FEBC4CF96D4C77D"/>
  </w:style>
  <w:style w:type="paragraph" w:customStyle="1" w:styleId="BC862647C6EB46928A4E4A1E53265D0C">
    <w:name w:val="BC862647C6EB46928A4E4A1E53265D0C"/>
  </w:style>
  <w:style w:type="paragraph" w:customStyle="1" w:styleId="36002245972F42AFAA5903308CBE009F">
    <w:name w:val="36002245972F42AFAA5903308CBE009F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BFB0C82B7094C6B9434EE24800A0D04">
    <w:name w:val="9BFB0C82B7094C6B9434EE24800A0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Antipolo, Rizal</CompanyAddress>
  <CompanyPhone>(02) 8647-06-16 / 09284206958</CompanyPhone>
  <CompanyFax/>
  <CompanyEmail>juntenerife@yahoo.com / pmtenerife@pup.edu.ph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3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2022-07-21T16:40:00Z</dcterms:created>
  <dcterms:modified xsi:type="dcterms:W3CDTF">2022-08-20T10:14:00Z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